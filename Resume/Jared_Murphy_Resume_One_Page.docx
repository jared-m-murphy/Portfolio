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824A" w14:textId="2C982B1B" w:rsidR="00816216" w:rsidRPr="00140A73" w:rsidRDefault="004D481C" w:rsidP="003F03CC">
      <w:pPr>
        <w:pStyle w:val="Title"/>
        <w:rPr>
          <w:sz w:val="28"/>
          <w:szCs w:val="28"/>
        </w:rPr>
      </w:pPr>
      <w:r w:rsidRPr="00414636">
        <w:rPr>
          <w:sz w:val="40"/>
          <w:szCs w:val="40"/>
        </w:rPr>
        <w:t xml:space="preserve">Jared </w:t>
      </w:r>
      <w:r w:rsidRPr="00ED53EB">
        <w:rPr>
          <w:sz w:val="36"/>
          <w:szCs w:val="36"/>
        </w:rPr>
        <w:t xml:space="preserve">Murphy                                   </w:t>
      </w:r>
      <w:r w:rsidR="00C50317" w:rsidRPr="00ED53EB">
        <w:rPr>
          <w:sz w:val="36"/>
          <w:szCs w:val="36"/>
        </w:rPr>
        <w:t xml:space="preserve">                            </w:t>
      </w:r>
      <w:r w:rsidR="00414636" w:rsidRPr="00ED53EB">
        <w:rPr>
          <w:sz w:val="36"/>
          <w:szCs w:val="36"/>
        </w:rPr>
        <w:t xml:space="preserve">  </w:t>
      </w:r>
      <w:r w:rsidR="00ED53EB">
        <w:rPr>
          <w:sz w:val="36"/>
          <w:szCs w:val="36"/>
        </w:rPr>
        <w:t xml:space="preserve">         </w:t>
      </w:r>
      <w:r w:rsidRPr="00414636">
        <w:rPr>
          <w:sz w:val="32"/>
          <w:szCs w:val="32"/>
        </w:rPr>
        <w:t>Data Scientist</w:t>
      </w:r>
    </w:p>
    <w:p w14:paraId="468129D3" w14:textId="6EB98921" w:rsidR="00141A4C" w:rsidRPr="00A45913" w:rsidRDefault="00DE3570" w:rsidP="003F03CC">
      <w:pPr>
        <w:rPr>
          <w:sz w:val="18"/>
          <w:szCs w:val="18"/>
        </w:rPr>
      </w:pPr>
      <w:r w:rsidRPr="00A45913">
        <w:rPr>
          <w:sz w:val="18"/>
          <w:szCs w:val="18"/>
        </w:rPr>
        <w:t>Rochester</w:t>
      </w:r>
      <w:r w:rsidR="004D481C" w:rsidRPr="00A45913">
        <w:rPr>
          <w:sz w:val="18"/>
          <w:szCs w:val="18"/>
        </w:rPr>
        <w:t>, NY 1</w:t>
      </w:r>
      <w:r w:rsidRPr="00A45913">
        <w:rPr>
          <w:sz w:val="18"/>
          <w:szCs w:val="18"/>
        </w:rPr>
        <w:t>4620</w:t>
      </w:r>
      <w:r w:rsidR="004D481C" w:rsidRPr="00A45913">
        <w:rPr>
          <w:sz w:val="18"/>
          <w:szCs w:val="18"/>
        </w:rPr>
        <w:t xml:space="preserve"> </w:t>
      </w:r>
      <w:r w:rsidR="00141A4C" w:rsidRPr="00A45913">
        <w:rPr>
          <w:sz w:val="18"/>
          <w:szCs w:val="18"/>
        </w:rPr>
        <w:t>|</w:t>
      </w:r>
      <w:r w:rsidR="004D481C" w:rsidRPr="00A45913">
        <w:rPr>
          <w:sz w:val="18"/>
          <w:szCs w:val="18"/>
        </w:rPr>
        <w:t xml:space="preserve"> 904-502-0547</w:t>
      </w:r>
      <w:r w:rsidR="003F03CC" w:rsidRPr="00A45913">
        <w:rPr>
          <w:sz w:val="18"/>
          <w:szCs w:val="18"/>
        </w:rPr>
        <w:t xml:space="preserve"> | </w:t>
      </w:r>
      <w:hyperlink r:id="rId8" w:history="1">
        <w:r w:rsidR="006F4CEC" w:rsidRPr="00A45913">
          <w:rPr>
            <w:rStyle w:val="Hyperlink"/>
            <w:sz w:val="18"/>
            <w:szCs w:val="18"/>
          </w:rPr>
          <w:t>jmm2188@rit.edu</w:t>
        </w:r>
      </w:hyperlink>
      <w:r w:rsidR="006F4CEC" w:rsidRPr="00A45913">
        <w:rPr>
          <w:sz w:val="18"/>
          <w:szCs w:val="18"/>
        </w:rPr>
        <w:t xml:space="preserve"> </w:t>
      </w:r>
      <w:r w:rsidR="004D481C" w:rsidRPr="00A45913">
        <w:rPr>
          <w:sz w:val="18"/>
          <w:szCs w:val="18"/>
        </w:rPr>
        <w:t xml:space="preserve">| </w:t>
      </w:r>
      <w:hyperlink r:id="rId9" w:history="1">
        <w:r w:rsidR="004D481C" w:rsidRPr="00A45913">
          <w:rPr>
            <w:rStyle w:val="Hyperlink"/>
            <w:sz w:val="20"/>
            <w:szCs w:val="20"/>
          </w:rPr>
          <w:t>github</w:t>
        </w:r>
        <w:r w:rsidR="004D481C" w:rsidRPr="00A45913">
          <w:rPr>
            <w:rStyle w:val="Hyperlink"/>
            <w:sz w:val="20"/>
            <w:szCs w:val="20"/>
          </w:rPr>
          <w:t>.</w:t>
        </w:r>
        <w:r w:rsidR="004D481C" w:rsidRPr="00A45913">
          <w:rPr>
            <w:rStyle w:val="Hyperlink"/>
            <w:sz w:val="20"/>
            <w:szCs w:val="20"/>
          </w:rPr>
          <w:t>com/</w:t>
        </w:r>
        <w:proofErr w:type="spellStart"/>
        <w:r w:rsidR="004D481C" w:rsidRPr="00A45913">
          <w:rPr>
            <w:rStyle w:val="Hyperlink"/>
            <w:sz w:val="20"/>
            <w:szCs w:val="20"/>
          </w:rPr>
          <w:t>jared</w:t>
        </w:r>
        <w:proofErr w:type="spellEnd"/>
        <w:r w:rsidR="004D481C" w:rsidRPr="00A45913">
          <w:rPr>
            <w:rStyle w:val="Hyperlink"/>
            <w:sz w:val="20"/>
            <w:szCs w:val="20"/>
          </w:rPr>
          <w:t>-m-murphy</w:t>
        </w:r>
      </w:hyperlink>
      <w:r w:rsidR="004D481C" w:rsidRPr="00A45913">
        <w:rPr>
          <w:sz w:val="18"/>
          <w:szCs w:val="18"/>
        </w:rPr>
        <w:t xml:space="preserve"> |  </w:t>
      </w:r>
      <w:hyperlink r:id="rId10" w:history="1">
        <w:r w:rsidR="004D481C" w:rsidRPr="00A45913">
          <w:rPr>
            <w:rStyle w:val="Hyperlink"/>
            <w:sz w:val="18"/>
            <w:szCs w:val="18"/>
          </w:rPr>
          <w:t>linkedin.com/in/</w:t>
        </w:r>
        <w:proofErr w:type="spellStart"/>
        <w:r w:rsidR="004D481C" w:rsidRPr="00A45913">
          <w:rPr>
            <w:rStyle w:val="Hyperlink"/>
            <w:sz w:val="18"/>
            <w:szCs w:val="18"/>
          </w:rPr>
          <w:t>jared</w:t>
        </w:r>
        <w:proofErr w:type="spellEnd"/>
        <w:r w:rsidR="004D481C" w:rsidRPr="00A45913">
          <w:rPr>
            <w:rStyle w:val="Hyperlink"/>
            <w:sz w:val="18"/>
            <w:szCs w:val="18"/>
          </w:rPr>
          <w:t>-m-murphy/</w:t>
        </w:r>
      </w:hyperlink>
      <w:r w:rsidR="003F03CC" w:rsidRPr="00A45913">
        <w:rPr>
          <w:sz w:val="18"/>
          <w:szCs w:val="18"/>
        </w:rPr>
        <w:t xml:space="preserve"> </w:t>
      </w:r>
      <w:r w:rsidR="004D481C" w:rsidRPr="00A45913">
        <w:rPr>
          <w:sz w:val="18"/>
          <w:szCs w:val="18"/>
        </w:rPr>
        <w:t xml:space="preserve"> </w:t>
      </w:r>
    </w:p>
    <w:sdt>
      <w:sdtPr>
        <w:rPr>
          <w:sz w:val="20"/>
          <w:szCs w:val="20"/>
        </w:rPr>
        <w:alias w:val="Education:"/>
        <w:tag w:val="Education:"/>
        <w:id w:val="807127995"/>
        <w:placeholder>
          <w:docPart w:val="3EE4D4817B1D4499AD1967EC82A6050E"/>
        </w:placeholder>
        <w:temporary/>
        <w:showingPlcHdr/>
        <w15:appearance w15:val="hidden"/>
      </w:sdtPr>
      <w:sdtContent>
        <w:p w14:paraId="03827AB5" w14:textId="15C50116" w:rsidR="004F2D20" w:rsidRPr="00414636" w:rsidRDefault="009D5933" w:rsidP="004F2D20">
          <w:pPr>
            <w:pStyle w:val="Heading1"/>
            <w:rPr>
              <w:sz w:val="20"/>
              <w:szCs w:val="20"/>
            </w:rPr>
          </w:pPr>
          <w:r w:rsidRPr="00771C5B">
            <w:rPr>
              <w:sz w:val="24"/>
              <w:szCs w:val="24"/>
            </w:rPr>
            <w:t>Education</w:t>
          </w:r>
        </w:p>
      </w:sdtContent>
    </w:sdt>
    <w:p w14:paraId="67EA5451" w14:textId="2CCA7D9B" w:rsidR="00DE3570" w:rsidRPr="00DE3570" w:rsidRDefault="00DE3570" w:rsidP="00DE3570">
      <w:pPr>
        <w:pStyle w:val="Heading2"/>
        <w:spacing w:after="0"/>
        <w:rPr>
          <w:sz w:val="20"/>
          <w:szCs w:val="20"/>
        </w:rPr>
      </w:pPr>
      <w:bookmarkStart w:id="0" w:name="_Hlk103342446"/>
      <w:r>
        <w:rPr>
          <w:sz w:val="20"/>
          <w:szCs w:val="20"/>
        </w:rPr>
        <w:t>m.s.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data science</w:t>
      </w:r>
      <w:r w:rsidRPr="00AC03F3">
        <w:rPr>
          <w:sz w:val="20"/>
          <w:szCs w:val="20"/>
        </w:rPr>
        <w:t xml:space="preserve"> | </w:t>
      </w:r>
      <w:r>
        <w:rPr>
          <w:sz w:val="20"/>
          <w:szCs w:val="20"/>
        </w:rPr>
        <w:t>rochester institute of technology</w:t>
      </w:r>
      <w:r w:rsidRPr="00AC03F3">
        <w:rPr>
          <w:sz w:val="20"/>
          <w:szCs w:val="20"/>
        </w:rPr>
        <w:t xml:space="preserve"> | </w:t>
      </w:r>
      <w:r>
        <w:rPr>
          <w:sz w:val="20"/>
          <w:szCs w:val="20"/>
        </w:rPr>
        <w:t>august 2021</w:t>
      </w:r>
      <w:r w:rsidRPr="00AC03F3">
        <w:rPr>
          <w:sz w:val="20"/>
          <w:szCs w:val="20"/>
        </w:rPr>
        <w:t xml:space="preserve"> – </w:t>
      </w:r>
      <w:r w:rsidR="004D14D5">
        <w:rPr>
          <w:sz w:val="20"/>
          <w:szCs w:val="20"/>
        </w:rPr>
        <w:t>MAY 2024</w:t>
      </w:r>
    </w:p>
    <w:p w14:paraId="1A721F67" w14:textId="7FFE57C8" w:rsidR="004F2D20" w:rsidRPr="004F2D20" w:rsidRDefault="004F2D20" w:rsidP="00DE3570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Springboard Data science career track | march 2020 – january 2021</w:t>
      </w:r>
    </w:p>
    <w:p w14:paraId="2878CB98" w14:textId="55916BA0" w:rsidR="00414636" w:rsidRPr="00414636" w:rsidRDefault="004F2D20" w:rsidP="00414636">
      <w:pPr>
        <w:pStyle w:val="Heading2"/>
        <w:spacing w:after="0"/>
        <w:rPr>
          <w:sz w:val="20"/>
          <w:szCs w:val="20"/>
        </w:rPr>
      </w:pPr>
      <w:r>
        <w:rPr>
          <w:sz w:val="20"/>
          <w:szCs w:val="20"/>
        </w:rPr>
        <w:t>B.S. Statistics</w:t>
      </w:r>
      <w:r w:rsidR="00AA12A1" w:rsidRPr="00AC03F3">
        <w:rPr>
          <w:sz w:val="20"/>
          <w:szCs w:val="20"/>
        </w:rPr>
        <w:t xml:space="preserve"> | </w:t>
      </w:r>
      <w:r>
        <w:rPr>
          <w:sz w:val="20"/>
          <w:szCs w:val="20"/>
        </w:rPr>
        <w:t>university of North florida | june 2013 – august 2015</w:t>
      </w:r>
    </w:p>
    <w:p w14:paraId="64FC2CE1" w14:textId="77777777" w:rsidR="00414636" w:rsidRPr="00771C5B" w:rsidRDefault="00414636" w:rsidP="00414636">
      <w:pPr>
        <w:pStyle w:val="Heading1"/>
        <w:rPr>
          <w:sz w:val="24"/>
          <w:szCs w:val="24"/>
        </w:rPr>
      </w:pPr>
      <w:r w:rsidRPr="00771C5B">
        <w:rPr>
          <w:sz w:val="24"/>
          <w:szCs w:val="24"/>
        </w:rPr>
        <w:t>Skills</w:t>
      </w:r>
    </w:p>
    <w:p w14:paraId="195B1A2A" w14:textId="77777777" w:rsidR="00414636" w:rsidRPr="00AC03F3" w:rsidRDefault="00414636" w:rsidP="00414636">
      <w:pPr>
        <w:pStyle w:val="Heading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research </w:t>
      </w:r>
    </w:p>
    <w:p w14:paraId="570783D7" w14:textId="77777777" w:rsidR="00414636" w:rsidRPr="00D916AC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Neuroevolution</w:t>
      </w:r>
      <w:proofErr w:type="spellEnd"/>
      <w:r>
        <w:rPr>
          <w:sz w:val="20"/>
          <w:szCs w:val="20"/>
        </w:rPr>
        <w:t xml:space="preserve">, Evolutionary Algorithms, Time Series Forecasting, Recurrent Neural Networks (LSTM, MGU), Genetic Algorithms, Reinforcement Learning  </w:t>
      </w:r>
    </w:p>
    <w:p w14:paraId="5659ACFD" w14:textId="77777777" w:rsidR="00414636" w:rsidRPr="00AC03F3" w:rsidRDefault="00414636" w:rsidP="00414636">
      <w:pPr>
        <w:pStyle w:val="Heading2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programming languages </w:t>
      </w:r>
    </w:p>
    <w:p w14:paraId="494E569A" w14:textId="77777777" w:rsidR="00414636" w:rsidRPr="00F7014D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 xml:space="preserve">Python, </w:t>
      </w:r>
      <w:r>
        <w:rPr>
          <w:sz w:val="20"/>
          <w:szCs w:val="20"/>
        </w:rPr>
        <w:t>Java, C++</w:t>
      </w:r>
    </w:p>
    <w:p w14:paraId="5D5D32FA" w14:textId="77777777" w:rsidR="00414636" w:rsidRPr="00AC03F3" w:rsidRDefault="00414636" w:rsidP="00414636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Data Science</w:t>
      </w:r>
      <w:r>
        <w:rPr>
          <w:sz w:val="20"/>
          <w:szCs w:val="20"/>
        </w:rPr>
        <w:t xml:space="preserve"> tools</w:t>
      </w:r>
    </w:p>
    <w:p w14:paraId="5B798346" w14:textId="77777777" w:rsidR="00414636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Python</w:t>
      </w:r>
      <w:r>
        <w:rPr>
          <w:sz w:val="20"/>
          <w:szCs w:val="20"/>
        </w:rPr>
        <w:t xml:space="preserve"> - </w:t>
      </w:r>
      <w:r w:rsidRPr="00AC03F3">
        <w:rPr>
          <w:sz w:val="20"/>
          <w:szCs w:val="20"/>
        </w:rPr>
        <w:t xml:space="preserve">pandas, </w:t>
      </w:r>
      <w:proofErr w:type="spellStart"/>
      <w:r w:rsidRPr="00AC03F3">
        <w:rPr>
          <w:sz w:val="20"/>
          <w:szCs w:val="20"/>
        </w:rPr>
        <w:t>numpy</w:t>
      </w:r>
      <w:proofErr w:type="spellEnd"/>
      <w:r w:rsidRPr="00AC03F3">
        <w:rPr>
          <w:sz w:val="20"/>
          <w:szCs w:val="20"/>
        </w:rPr>
        <w:t xml:space="preserve">, </w:t>
      </w:r>
      <w:proofErr w:type="spellStart"/>
      <w:r w:rsidRPr="00AC03F3">
        <w:rPr>
          <w:sz w:val="20"/>
          <w:szCs w:val="20"/>
        </w:rPr>
        <w:t>statsmodels</w:t>
      </w:r>
      <w:proofErr w:type="spellEnd"/>
      <w:r w:rsidRPr="00AC03F3">
        <w:rPr>
          <w:sz w:val="20"/>
          <w:szCs w:val="20"/>
        </w:rPr>
        <w:t xml:space="preserve">, </w:t>
      </w:r>
      <w:proofErr w:type="spellStart"/>
      <w:r w:rsidRPr="00AC03F3"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pytorch</w:t>
      </w:r>
      <w:proofErr w:type="spellEnd"/>
    </w:p>
    <w:p w14:paraId="5FAE0831" w14:textId="77777777" w:rsidR="00414636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 - </w:t>
      </w:r>
      <w:proofErr w:type="spellStart"/>
      <w:r>
        <w:rPr>
          <w:sz w:val="20"/>
          <w:szCs w:val="20"/>
        </w:rPr>
        <w:t>dplyr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tidyr</w:t>
      </w:r>
      <w:proofErr w:type="spellEnd"/>
      <w:r>
        <w:rPr>
          <w:sz w:val="20"/>
          <w:szCs w:val="20"/>
        </w:rPr>
        <w:t>, ggplot2, Quarto</w:t>
      </w:r>
    </w:p>
    <w:p w14:paraId="327D31FE" w14:textId="77777777" w:rsidR="00414636" w:rsidRPr="00A433E6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SQL</w:t>
      </w:r>
    </w:p>
    <w:p w14:paraId="07F3B039" w14:textId="77777777" w:rsidR="00414636" w:rsidRPr="00AC03F3" w:rsidRDefault="00414636" w:rsidP="00414636">
      <w:pPr>
        <w:pStyle w:val="Heading2"/>
        <w:spacing w:after="0"/>
        <w:rPr>
          <w:sz w:val="20"/>
          <w:szCs w:val="20"/>
        </w:rPr>
      </w:pPr>
      <w:r w:rsidRPr="00AC03F3">
        <w:rPr>
          <w:sz w:val="20"/>
          <w:szCs w:val="20"/>
        </w:rPr>
        <w:t>Mathematics and Statistics</w:t>
      </w:r>
    </w:p>
    <w:p w14:paraId="43C67ADE" w14:textId="554F9386" w:rsidR="00414636" w:rsidRPr="00414636" w:rsidRDefault="00414636" w:rsidP="00414636">
      <w:pPr>
        <w:pStyle w:val="ListBullet"/>
        <w:spacing w:after="0" w:line="240" w:lineRule="auto"/>
        <w:rPr>
          <w:sz w:val="20"/>
          <w:szCs w:val="20"/>
        </w:rPr>
      </w:pPr>
      <w:r w:rsidRPr="00AC03F3">
        <w:rPr>
          <w:sz w:val="20"/>
          <w:szCs w:val="20"/>
        </w:rPr>
        <w:t>Calculus I, II, III, Linear Algebra, Mathematical Statistics, Probability, Bayesian Methods, Hypothesis Testing, Time Series Analysis</w:t>
      </w:r>
    </w:p>
    <w:bookmarkEnd w:id="0"/>
    <w:p w14:paraId="4E40EE70" w14:textId="2C1A152B" w:rsidR="006270A9" w:rsidRPr="00414636" w:rsidRDefault="00C9403F" w:rsidP="003F03CC">
      <w:pPr>
        <w:pStyle w:val="Heading1"/>
        <w:rPr>
          <w:szCs w:val="28"/>
        </w:rPr>
      </w:pPr>
      <w:r w:rsidRPr="00771C5B">
        <w:rPr>
          <w:sz w:val="24"/>
          <w:szCs w:val="24"/>
        </w:rPr>
        <w:t>P</w:t>
      </w:r>
      <w:r w:rsidR="006170F7" w:rsidRPr="00771C5B">
        <w:rPr>
          <w:sz w:val="24"/>
          <w:szCs w:val="24"/>
        </w:rPr>
        <w:t>ublications</w:t>
      </w:r>
      <w:r w:rsidRPr="00414636">
        <w:rPr>
          <w:szCs w:val="28"/>
        </w:rPr>
        <w:t xml:space="preserve"> </w:t>
      </w:r>
    </w:p>
    <w:p w14:paraId="35AFBC11" w14:textId="0F18A835" w:rsidR="006170F7" w:rsidRPr="00AC03F3" w:rsidRDefault="006170F7" w:rsidP="006170F7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Minimizing the exa-gp graph-based genetic programming algorithm for inter</w:t>
      </w:r>
      <w:r w:rsidR="00CD05AA">
        <w:rPr>
          <w:sz w:val="20"/>
          <w:szCs w:val="20"/>
        </w:rPr>
        <w:t>pret</w:t>
      </w:r>
      <w:r>
        <w:rPr>
          <w:sz w:val="20"/>
          <w:szCs w:val="20"/>
        </w:rPr>
        <w:t>able time series forecasting</w:t>
      </w:r>
      <w:r>
        <w:rPr>
          <w:sz w:val="20"/>
          <w:szCs w:val="20"/>
        </w:rPr>
        <w:t xml:space="preserve"> </w:t>
      </w:r>
      <w:r w:rsidRPr="00AC03F3">
        <w:rPr>
          <w:sz w:val="20"/>
          <w:szCs w:val="20"/>
        </w:rPr>
        <w:t>| </w:t>
      </w:r>
      <w:r w:rsidR="00CD05AA">
        <w:rPr>
          <w:sz w:val="20"/>
          <w:szCs w:val="20"/>
        </w:rPr>
        <w:t xml:space="preserve">GeCCO </w:t>
      </w:r>
      <w:r w:rsidR="00462A97">
        <w:rPr>
          <w:sz w:val="20"/>
          <w:szCs w:val="20"/>
        </w:rPr>
        <w:t>‘</w:t>
      </w:r>
      <w:r w:rsidR="00CD05AA">
        <w:rPr>
          <w:sz w:val="20"/>
          <w:szCs w:val="20"/>
        </w:rPr>
        <w:t xml:space="preserve">24 </w:t>
      </w:r>
    </w:p>
    <w:p w14:paraId="31CE9FA9" w14:textId="23CA028C" w:rsidR="006170F7" w:rsidRDefault="00CD05AA" w:rsidP="006170F7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Submitted to </w:t>
      </w:r>
      <w:r w:rsidR="00C01442">
        <w:rPr>
          <w:sz w:val="20"/>
          <w:szCs w:val="20"/>
        </w:rPr>
        <w:t>the 2024 Genetic and Evolutionary Computation Conference (GECCO)</w:t>
      </w:r>
      <w:r>
        <w:rPr>
          <w:sz w:val="20"/>
          <w:szCs w:val="20"/>
        </w:rPr>
        <w:t xml:space="preserve"> workshop (currently under review)</w:t>
      </w:r>
    </w:p>
    <w:p w14:paraId="426EEE0A" w14:textId="241664E0" w:rsidR="00462A97" w:rsidRDefault="00CD05AA" w:rsidP="00462A97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C++, genetic programming, </w:t>
      </w:r>
      <w:proofErr w:type="spellStart"/>
      <w:r>
        <w:rPr>
          <w:sz w:val="20"/>
          <w:szCs w:val="20"/>
        </w:rPr>
        <w:t>neuroevolution</w:t>
      </w:r>
      <w:proofErr w:type="spellEnd"/>
      <w:r>
        <w:rPr>
          <w:sz w:val="20"/>
          <w:szCs w:val="20"/>
        </w:rPr>
        <w:t>, recurrent neural networks, time series forecasting</w:t>
      </w:r>
    </w:p>
    <w:p w14:paraId="028C11F3" w14:textId="0464FDA9" w:rsidR="003F199E" w:rsidRPr="00771C5B" w:rsidRDefault="00771C5B" w:rsidP="00771C5B">
      <w:pPr>
        <w:pStyle w:val="ListBullet"/>
        <w:spacing w:line="240" w:lineRule="auto"/>
        <w:rPr>
          <w:sz w:val="20"/>
          <w:szCs w:val="20"/>
        </w:rPr>
      </w:pPr>
      <w:hyperlink r:id="rId11" w:history="1">
        <w:r w:rsidRPr="001E6ABA">
          <w:rPr>
            <w:rStyle w:val="Hyperlink"/>
            <w:sz w:val="20"/>
            <w:szCs w:val="20"/>
          </w:rPr>
          <w:t>https://github.com/jared-m-murphy/Portfolio/blob/main/Publications_Pending/GECCO24_EXA_GP_MIN_Workshop.pdf</w:t>
        </w:r>
      </w:hyperlink>
      <w:r w:rsidR="003F199E" w:rsidRPr="00771C5B">
        <w:rPr>
          <w:sz w:val="20"/>
          <w:szCs w:val="20"/>
        </w:rPr>
        <w:t xml:space="preserve">  </w:t>
      </w:r>
    </w:p>
    <w:p w14:paraId="517BA623" w14:textId="09312A02" w:rsidR="004D14D5" w:rsidRPr="00AC03F3" w:rsidRDefault="00A433E6" w:rsidP="004D14D5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EXA-GP: Unifying graph-based ginetic programming and neuroevolution</w:t>
      </w:r>
      <w:r w:rsidR="005116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explainable time series </w:t>
      </w:r>
      <w:r w:rsidR="006170F7">
        <w:rPr>
          <w:sz w:val="20"/>
          <w:szCs w:val="20"/>
        </w:rPr>
        <w:t>FORCASTING |</w:t>
      </w:r>
      <w:r w:rsidR="004D14D5" w:rsidRPr="00AC03F3">
        <w:rPr>
          <w:sz w:val="20"/>
          <w:szCs w:val="20"/>
        </w:rPr>
        <w:t> </w:t>
      </w:r>
      <w:r w:rsidR="00CD05AA">
        <w:rPr>
          <w:sz w:val="20"/>
          <w:szCs w:val="20"/>
        </w:rPr>
        <w:t xml:space="preserve">gecco </w:t>
      </w:r>
      <w:r w:rsidR="00462A97">
        <w:rPr>
          <w:sz w:val="20"/>
          <w:szCs w:val="20"/>
        </w:rPr>
        <w:t>‘</w:t>
      </w:r>
      <w:r w:rsidR="00CD05AA">
        <w:rPr>
          <w:sz w:val="20"/>
          <w:szCs w:val="20"/>
        </w:rPr>
        <w:t>24</w:t>
      </w:r>
    </w:p>
    <w:p w14:paraId="3E4FA945" w14:textId="1A120C5D" w:rsidR="00C01442" w:rsidRDefault="00586080" w:rsidP="00C01442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Accepted as poster at </w:t>
      </w:r>
      <w:r w:rsidR="00C01442">
        <w:rPr>
          <w:sz w:val="20"/>
          <w:szCs w:val="20"/>
        </w:rPr>
        <w:t>the</w:t>
      </w:r>
      <w:r w:rsidR="001C60DB">
        <w:rPr>
          <w:sz w:val="20"/>
          <w:szCs w:val="20"/>
        </w:rPr>
        <w:t xml:space="preserve"> 2024</w:t>
      </w:r>
      <w:r w:rsidR="00C01442">
        <w:rPr>
          <w:sz w:val="20"/>
          <w:szCs w:val="20"/>
        </w:rPr>
        <w:t xml:space="preserve"> </w:t>
      </w:r>
      <w:r>
        <w:rPr>
          <w:sz w:val="20"/>
          <w:szCs w:val="20"/>
        </w:rPr>
        <w:t>G</w:t>
      </w:r>
      <w:r w:rsidR="00C01442">
        <w:rPr>
          <w:sz w:val="20"/>
          <w:szCs w:val="20"/>
        </w:rPr>
        <w:t>enetic and Evolutionary Computation Conference</w:t>
      </w:r>
    </w:p>
    <w:p w14:paraId="2961C378" w14:textId="12E350C3" w:rsidR="001C60DB" w:rsidRDefault="001C60DB" w:rsidP="00C01442">
      <w:pPr>
        <w:pStyle w:val="ListBullet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C++, python, java, genetic programming, </w:t>
      </w:r>
      <w:proofErr w:type="spellStart"/>
      <w:r>
        <w:rPr>
          <w:sz w:val="20"/>
          <w:szCs w:val="20"/>
        </w:rPr>
        <w:t>neuroevolution</w:t>
      </w:r>
      <w:proofErr w:type="spellEnd"/>
      <w:r>
        <w:rPr>
          <w:sz w:val="20"/>
          <w:szCs w:val="20"/>
        </w:rPr>
        <w:t xml:space="preserve">, recurrent neural networks, time series forecasting </w:t>
      </w:r>
    </w:p>
    <w:p w14:paraId="116B1D34" w14:textId="6533B1EA" w:rsidR="003F199E" w:rsidRDefault="00771C5B" w:rsidP="003F199E">
      <w:pPr>
        <w:pStyle w:val="ListBullet"/>
        <w:spacing w:line="240" w:lineRule="auto"/>
        <w:rPr>
          <w:sz w:val="20"/>
          <w:szCs w:val="20"/>
        </w:rPr>
      </w:pPr>
      <w:hyperlink r:id="rId12" w:history="1">
        <w:r w:rsidRPr="001E6ABA">
          <w:rPr>
            <w:rStyle w:val="Hyperlink"/>
            <w:sz w:val="20"/>
            <w:szCs w:val="20"/>
          </w:rPr>
          <w:t>https://github.com/jared-m-murphy/Portfolio/blob/main/Publications/GECCO24_EXA_GP_Poster.pdf</w:t>
        </w:r>
      </w:hyperlink>
    </w:p>
    <w:p w14:paraId="32632825" w14:textId="12E2C239" w:rsidR="00771C5B" w:rsidRDefault="00771C5B" w:rsidP="00771C5B">
      <w:pPr>
        <w:pStyle w:val="Heading1"/>
        <w:rPr>
          <w:sz w:val="24"/>
          <w:szCs w:val="24"/>
        </w:rPr>
      </w:pPr>
      <w:r w:rsidRPr="007315D9">
        <w:rPr>
          <w:sz w:val="24"/>
          <w:szCs w:val="24"/>
        </w:rPr>
        <w:t xml:space="preserve">Employment </w:t>
      </w:r>
    </w:p>
    <w:p w14:paraId="2107ED0F" w14:textId="77777777" w:rsidR="00771C5B" w:rsidRPr="00AC03F3" w:rsidRDefault="00771C5B" w:rsidP="00771C5B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Research assistant</w:t>
      </w:r>
      <w:r w:rsidRPr="00AC03F3">
        <w:rPr>
          <w:sz w:val="20"/>
          <w:szCs w:val="20"/>
        </w:rPr>
        <w:t xml:space="preserve"> | </w:t>
      </w:r>
      <w:r>
        <w:rPr>
          <w:sz w:val="20"/>
          <w:szCs w:val="20"/>
        </w:rPr>
        <w:t>Rit</w:t>
      </w:r>
      <w:r w:rsidRPr="00AC03F3">
        <w:rPr>
          <w:sz w:val="20"/>
          <w:szCs w:val="20"/>
        </w:rPr>
        <w:t xml:space="preserve"> | </w:t>
      </w:r>
      <w:r>
        <w:rPr>
          <w:sz w:val="20"/>
          <w:szCs w:val="20"/>
        </w:rPr>
        <w:t>rochester</w:t>
      </w:r>
      <w:r w:rsidRPr="00AC03F3">
        <w:rPr>
          <w:sz w:val="20"/>
          <w:szCs w:val="20"/>
        </w:rPr>
        <w:t xml:space="preserve">, NY | </w:t>
      </w:r>
      <w:r>
        <w:rPr>
          <w:sz w:val="20"/>
          <w:szCs w:val="20"/>
        </w:rPr>
        <w:t>august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2021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may 2022, august 2023 – may 2024</w:t>
      </w:r>
    </w:p>
    <w:p w14:paraId="481E2C38" w14:textId="77777777" w:rsidR="00771C5B" w:rsidRDefault="00771C5B" w:rsidP="00771C5B">
      <w:pPr>
        <w:pStyle w:val="Heading2"/>
        <w:rPr>
          <w:sz w:val="20"/>
          <w:szCs w:val="20"/>
        </w:rPr>
      </w:pPr>
    </w:p>
    <w:p w14:paraId="54FC4C93" w14:textId="41603E88" w:rsidR="00771C5B" w:rsidRPr="00771C5B" w:rsidRDefault="00771C5B" w:rsidP="00771C5B">
      <w:pPr>
        <w:pStyle w:val="Heading2"/>
        <w:rPr>
          <w:sz w:val="20"/>
          <w:szCs w:val="20"/>
        </w:rPr>
      </w:pPr>
      <w:r w:rsidRPr="00AC03F3">
        <w:rPr>
          <w:sz w:val="20"/>
          <w:szCs w:val="20"/>
        </w:rPr>
        <w:t xml:space="preserve">capenter/residential painter | self-employed | hudson valley, NY | october 2016 </w:t>
      </w:r>
      <w:r>
        <w:rPr>
          <w:sz w:val="20"/>
          <w:szCs w:val="20"/>
        </w:rPr>
        <w:t>–</w:t>
      </w:r>
      <w:r w:rsidRPr="00AC03F3">
        <w:rPr>
          <w:sz w:val="20"/>
          <w:szCs w:val="20"/>
        </w:rPr>
        <w:t xml:space="preserve"> </w:t>
      </w:r>
      <w:r>
        <w:rPr>
          <w:sz w:val="20"/>
          <w:szCs w:val="20"/>
        </w:rPr>
        <w:t>august 2021</w:t>
      </w:r>
    </w:p>
    <w:p w14:paraId="7C13D735" w14:textId="77777777" w:rsidR="00771C5B" w:rsidRDefault="00771C5B" w:rsidP="00771C5B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References</w:t>
      </w:r>
      <w:r w:rsidRPr="007315D9">
        <w:rPr>
          <w:sz w:val="24"/>
          <w:szCs w:val="24"/>
        </w:rPr>
        <w:t xml:space="preserve"> </w:t>
      </w:r>
    </w:p>
    <w:p w14:paraId="2033FDFF" w14:textId="77777777" w:rsidR="00771C5B" w:rsidRDefault="00771C5B" w:rsidP="00771C5B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Dr. travis desell</w:t>
      </w:r>
      <w:r w:rsidRPr="00AC03F3">
        <w:rPr>
          <w:sz w:val="20"/>
          <w:szCs w:val="20"/>
        </w:rPr>
        <w:t xml:space="preserve"> | </w:t>
      </w:r>
      <w:r>
        <w:rPr>
          <w:sz w:val="20"/>
          <w:szCs w:val="20"/>
        </w:rPr>
        <w:t>associate professor</w:t>
      </w:r>
      <w:r w:rsidRPr="00AC03F3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rit</w:t>
      </w:r>
      <w:r w:rsidRPr="00AC03F3">
        <w:rPr>
          <w:sz w:val="20"/>
          <w:szCs w:val="20"/>
        </w:rPr>
        <w:t xml:space="preserve"> | </w:t>
      </w:r>
      <w:hyperlink r:id="rId13" w:history="1">
        <w:r w:rsidRPr="00A54C74">
          <w:rPr>
            <w:rStyle w:val="Hyperlink"/>
            <w:sz w:val="20"/>
            <w:szCs w:val="20"/>
          </w:rPr>
          <w:t>tjdvse@rit.edu</w:t>
        </w:r>
      </w:hyperlink>
      <w:r>
        <w:rPr>
          <w:sz w:val="20"/>
          <w:szCs w:val="20"/>
        </w:rPr>
        <w:t xml:space="preserve"> | (518) 867-1054</w:t>
      </w:r>
    </w:p>
    <w:p w14:paraId="05A3EF4A" w14:textId="77777777" w:rsidR="00771C5B" w:rsidRDefault="00771C5B" w:rsidP="00771C5B">
      <w:pPr>
        <w:pStyle w:val="Heading2"/>
        <w:rPr>
          <w:sz w:val="20"/>
          <w:szCs w:val="20"/>
        </w:rPr>
      </w:pPr>
    </w:p>
    <w:p w14:paraId="243C88F8" w14:textId="415F6770" w:rsidR="00771C5B" w:rsidRPr="00771C5B" w:rsidRDefault="00771C5B" w:rsidP="00771C5B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Dr. Ashique khudabukhsh </w:t>
      </w:r>
      <w:r w:rsidRPr="00AC03F3">
        <w:rPr>
          <w:sz w:val="20"/>
          <w:szCs w:val="20"/>
        </w:rPr>
        <w:t xml:space="preserve">| </w:t>
      </w:r>
      <w:r>
        <w:rPr>
          <w:sz w:val="20"/>
          <w:szCs w:val="20"/>
        </w:rPr>
        <w:t>assistant professor</w:t>
      </w:r>
      <w:r w:rsidRPr="00AC03F3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rit</w:t>
      </w:r>
      <w:r w:rsidRPr="00AC03F3">
        <w:rPr>
          <w:sz w:val="20"/>
          <w:szCs w:val="20"/>
        </w:rPr>
        <w:t xml:space="preserve"> | </w:t>
      </w:r>
      <w:hyperlink r:id="rId14" w:history="1">
        <w:r w:rsidRPr="001E6ABA">
          <w:rPr>
            <w:rStyle w:val="Hyperlink"/>
            <w:sz w:val="20"/>
            <w:szCs w:val="20"/>
          </w:rPr>
          <w:t>axkvse@rit.edu</w:t>
        </w:r>
      </w:hyperlink>
      <w:r>
        <w:rPr>
          <w:sz w:val="20"/>
          <w:szCs w:val="20"/>
        </w:rPr>
        <w:t xml:space="preserve"> | (425) 698-9960</w:t>
      </w:r>
    </w:p>
    <w:p w14:paraId="5B1C4FD5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p w14:paraId="01E1E956" w14:textId="77777777" w:rsidR="005E237C" w:rsidRPr="001B29CF" w:rsidRDefault="005E237C" w:rsidP="005E237C">
      <w:pPr>
        <w:pStyle w:val="ListBullet"/>
        <w:numPr>
          <w:ilvl w:val="0"/>
          <w:numId w:val="0"/>
        </w:numPr>
      </w:pPr>
    </w:p>
    <w:sectPr w:rsidR="005E237C" w:rsidRPr="001B29CF" w:rsidSect="00221297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8F317" w14:textId="77777777" w:rsidR="00221297" w:rsidRDefault="00221297">
      <w:pPr>
        <w:spacing w:after="0"/>
      </w:pPr>
      <w:r>
        <w:separator/>
      </w:r>
    </w:p>
  </w:endnote>
  <w:endnote w:type="continuationSeparator" w:id="0">
    <w:p w14:paraId="4D40C898" w14:textId="77777777" w:rsidR="00221297" w:rsidRDefault="002212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417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396A" w14:textId="77777777" w:rsidR="00221297" w:rsidRDefault="00221297">
      <w:pPr>
        <w:spacing w:after="0"/>
      </w:pPr>
      <w:r>
        <w:separator/>
      </w:r>
    </w:p>
  </w:footnote>
  <w:footnote w:type="continuationSeparator" w:id="0">
    <w:p w14:paraId="3AE0FB03" w14:textId="77777777" w:rsidR="00221297" w:rsidRDefault="002212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EAFF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C07D9"/>
    <w:multiLevelType w:val="hybridMultilevel"/>
    <w:tmpl w:val="74C0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1931196">
    <w:abstractNumId w:val="9"/>
  </w:num>
  <w:num w:numId="2" w16cid:durableId="1247346937">
    <w:abstractNumId w:val="9"/>
    <w:lvlOverride w:ilvl="0">
      <w:startOverride w:val="1"/>
    </w:lvlOverride>
  </w:num>
  <w:num w:numId="3" w16cid:durableId="1208301409">
    <w:abstractNumId w:val="9"/>
    <w:lvlOverride w:ilvl="0">
      <w:startOverride w:val="1"/>
    </w:lvlOverride>
  </w:num>
  <w:num w:numId="4" w16cid:durableId="336003953">
    <w:abstractNumId w:val="9"/>
    <w:lvlOverride w:ilvl="0">
      <w:startOverride w:val="1"/>
    </w:lvlOverride>
  </w:num>
  <w:num w:numId="5" w16cid:durableId="694691031">
    <w:abstractNumId w:val="8"/>
  </w:num>
  <w:num w:numId="6" w16cid:durableId="1007097449">
    <w:abstractNumId w:val="7"/>
  </w:num>
  <w:num w:numId="7" w16cid:durableId="1834949247">
    <w:abstractNumId w:val="6"/>
  </w:num>
  <w:num w:numId="8" w16cid:durableId="1303972254">
    <w:abstractNumId w:val="5"/>
  </w:num>
  <w:num w:numId="9" w16cid:durableId="1315833636">
    <w:abstractNumId w:val="4"/>
  </w:num>
  <w:num w:numId="10" w16cid:durableId="809714156">
    <w:abstractNumId w:val="3"/>
  </w:num>
  <w:num w:numId="11" w16cid:durableId="1200164905">
    <w:abstractNumId w:val="2"/>
  </w:num>
  <w:num w:numId="12" w16cid:durableId="201141351">
    <w:abstractNumId w:val="1"/>
  </w:num>
  <w:num w:numId="13" w16cid:durableId="1388648380">
    <w:abstractNumId w:val="0"/>
  </w:num>
  <w:num w:numId="14" w16cid:durableId="1594582577">
    <w:abstractNumId w:val="13"/>
  </w:num>
  <w:num w:numId="15" w16cid:durableId="551117781">
    <w:abstractNumId w:val="17"/>
  </w:num>
  <w:num w:numId="16" w16cid:durableId="579292901">
    <w:abstractNumId w:val="12"/>
  </w:num>
  <w:num w:numId="17" w16cid:durableId="1808157542">
    <w:abstractNumId w:val="15"/>
  </w:num>
  <w:num w:numId="18" w16cid:durableId="1665741364">
    <w:abstractNumId w:val="10"/>
  </w:num>
  <w:num w:numId="19" w16cid:durableId="260070968">
    <w:abstractNumId w:val="20"/>
  </w:num>
  <w:num w:numId="20" w16cid:durableId="96486774">
    <w:abstractNumId w:val="18"/>
  </w:num>
  <w:num w:numId="21" w16cid:durableId="320471555">
    <w:abstractNumId w:val="11"/>
  </w:num>
  <w:num w:numId="22" w16cid:durableId="141820586">
    <w:abstractNumId w:val="14"/>
  </w:num>
  <w:num w:numId="23" w16cid:durableId="1434670960">
    <w:abstractNumId w:val="19"/>
  </w:num>
  <w:num w:numId="24" w16cid:durableId="19010178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1C"/>
    <w:rsid w:val="00021EEA"/>
    <w:rsid w:val="000227E2"/>
    <w:rsid w:val="000A4F59"/>
    <w:rsid w:val="000A53EE"/>
    <w:rsid w:val="000E44E1"/>
    <w:rsid w:val="000F36D0"/>
    <w:rsid w:val="00113726"/>
    <w:rsid w:val="001354EF"/>
    <w:rsid w:val="00140A73"/>
    <w:rsid w:val="00141A4C"/>
    <w:rsid w:val="00193105"/>
    <w:rsid w:val="001B29CF"/>
    <w:rsid w:val="001C60DB"/>
    <w:rsid w:val="001F2F78"/>
    <w:rsid w:val="001F4A63"/>
    <w:rsid w:val="00214834"/>
    <w:rsid w:val="00221297"/>
    <w:rsid w:val="0028220F"/>
    <w:rsid w:val="002D74AC"/>
    <w:rsid w:val="00303F97"/>
    <w:rsid w:val="003169FC"/>
    <w:rsid w:val="003450C1"/>
    <w:rsid w:val="00356C14"/>
    <w:rsid w:val="00366971"/>
    <w:rsid w:val="003B7CB5"/>
    <w:rsid w:val="003F03CC"/>
    <w:rsid w:val="003F199E"/>
    <w:rsid w:val="00414636"/>
    <w:rsid w:val="00444360"/>
    <w:rsid w:val="00451B40"/>
    <w:rsid w:val="00462A97"/>
    <w:rsid w:val="00496FAC"/>
    <w:rsid w:val="004B5A90"/>
    <w:rsid w:val="004D14D5"/>
    <w:rsid w:val="004D481C"/>
    <w:rsid w:val="004F2D20"/>
    <w:rsid w:val="00504F44"/>
    <w:rsid w:val="00510FE7"/>
    <w:rsid w:val="00511640"/>
    <w:rsid w:val="00512A08"/>
    <w:rsid w:val="005251CD"/>
    <w:rsid w:val="00536F98"/>
    <w:rsid w:val="00543E0C"/>
    <w:rsid w:val="00585195"/>
    <w:rsid w:val="00586080"/>
    <w:rsid w:val="00597045"/>
    <w:rsid w:val="005D3C53"/>
    <w:rsid w:val="005E237C"/>
    <w:rsid w:val="006170F7"/>
    <w:rsid w:val="00617B26"/>
    <w:rsid w:val="006270A9"/>
    <w:rsid w:val="00640B5D"/>
    <w:rsid w:val="00665AB1"/>
    <w:rsid w:val="00674A9C"/>
    <w:rsid w:val="00675956"/>
    <w:rsid w:val="00681034"/>
    <w:rsid w:val="006A41D6"/>
    <w:rsid w:val="006F4CEC"/>
    <w:rsid w:val="007315D9"/>
    <w:rsid w:val="00771C5B"/>
    <w:rsid w:val="007914ED"/>
    <w:rsid w:val="007D31BD"/>
    <w:rsid w:val="00816216"/>
    <w:rsid w:val="00820574"/>
    <w:rsid w:val="00854988"/>
    <w:rsid w:val="00860DBC"/>
    <w:rsid w:val="0087734B"/>
    <w:rsid w:val="00880FFB"/>
    <w:rsid w:val="008A324A"/>
    <w:rsid w:val="009D5933"/>
    <w:rsid w:val="009F1EB4"/>
    <w:rsid w:val="009F231A"/>
    <w:rsid w:val="00A005D3"/>
    <w:rsid w:val="00A16A51"/>
    <w:rsid w:val="00A250C1"/>
    <w:rsid w:val="00A42780"/>
    <w:rsid w:val="00A433E6"/>
    <w:rsid w:val="00A45913"/>
    <w:rsid w:val="00A57C27"/>
    <w:rsid w:val="00A62296"/>
    <w:rsid w:val="00A63AF6"/>
    <w:rsid w:val="00AA12A1"/>
    <w:rsid w:val="00AC03F3"/>
    <w:rsid w:val="00B35861"/>
    <w:rsid w:val="00B70D0F"/>
    <w:rsid w:val="00B75148"/>
    <w:rsid w:val="00BB0451"/>
    <w:rsid w:val="00BB72B8"/>
    <w:rsid w:val="00BD768D"/>
    <w:rsid w:val="00C01442"/>
    <w:rsid w:val="00C1114C"/>
    <w:rsid w:val="00C13D87"/>
    <w:rsid w:val="00C279B9"/>
    <w:rsid w:val="00C50317"/>
    <w:rsid w:val="00C60DA3"/>
    <w:rsid w:val="00C61F8E"/>
    <w:rsid w:val="00C707CC"/>
    <w:rsid w:val="00C853AE"/>
    <w:rsid w:val="00C9403F"/>
    <w:rsid w:val="00CB2B13"/>
    <w:rsid w:val="00CD036B"/>
    <w:rsid w:val="00CD05AA"/>
    <w:rsid w:val="00D236CA"/>
    <w:rsid w:val="00D5225D"/>
    <w:rsid w:val="00DE3570"/>
    <w:rsid w:val="00DF7366"/>
    <w:rsid w:val="00E00BFE"/>
    <w:rsid w:val="00E15794"/>
    <w:rsid w:val="00E30356"/>
    <w:rsid w:val="00E510B4"/>
    <w:rsid w:val="00E81019"/>
    <w:rsid w:val="00E83E4B"/>
    <w:rsid w:val="00ED53EB"/>
    <w:rsid w:val="00EF3B5A"/>
    <w:rsid w:val="00F14FF4"/>
    <w:rsid w:val="00F623A7"/>
    <w:rsid w:val="00F7014D"/>
    <w:rsid w:val="00FE0BD4"/>
    <w:rsid w:val="00FE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87D15"/>
  <w15:chartTrackingRefBased/>
  <w15:docId w15:val="{0F1A5262-83DA-4C1D-9AEC-E71110A8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D4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45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3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m2188@rit.edu" TargetMode="External"/><Relationship Id="rId13" Type="http://schemas.openxmlformats.org/officeDocument/2006/relationships/hyperlink" Target="mailto:tjdvse@rit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red-m-murphy/Portfolio/blob/main/Publications/GECCO24_EXA_GP_Poster.pdf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red-m-murphy/Portfolio/blob/main/Publications_Pending/GECCO24_EXA_GP_MIN_Workshop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jared-m-murph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red-m-murphy" TargetMode="External"/><Relationship Id="rId14" Type="http://schemas.openxmlformats.org/officeDocument/2006/relationships/hyperlink" Target="mailto:axkvse@rit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4D4817B1D4499AD1967EC82A60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1BBE-DDD1-4B95-9B0D-135CE17D4DD8}"/>
      </w:docPartPr>
      <w:docPartBody>
        <w:p w:rsidR="00E638C0" w:rsidRDefault="00962ED5">
          <w:pPr>
            <w:pStyle w:val="3EE4D4817B1D4499AD1967EC82A6050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D5"/>
    <w:rsid w:val="00037A41"/>
    <w:rsid w:val="001B2E56"/>
    <w:rsid w:val="00227598"/>
    <w:rsid w:val="003B4A1C"/>
    <w:rsid w:val="003B573A"/>
    <w:rsid w:val="004F12F9"/>
    <w:rsid w:val="00534671"/>
    <w:rsid w:val="00677023"/>
    <w:rsid w:val="007C6B96"/>
    <w:rsid w:val="008041DB"/>
    <w:rsid w:val="00962ED5"/>
    <w:rsid w:val="00A47E5A"/>
    <w:rsid w:val="00A661D5"/>
    <w:rsid w:val="00BA6731"/>
    <w:rsid w:val="00BD66EC"/>
    <w:rsid w:val="00D25FE7"/>
    <w:rsid w:val="00E41F56"/>
    <w:rsid w:val="00E638C0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4D4817B1D4499AD1967EC82A6050E">
    <w:name w:val="3EE4D4817B1D4499AD1967EC82A60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C:\Users\Jared\AppData\Roaming\Microsoft\Templates\Resume (color).dotx</Template>
  <TotalTime>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Murphy</dc:creator>
  <cp:keywords/>
  <cp:lastModifiedBy>Jared Murphy</cp:lastModifiedBy>
  <cp:revision>2</cp:revision>
  <cp:lastPrinted>2024-05-03T14:31:00Z</cp:lastPrinted>
  <dcterms:created xsi:type="dcterms:W3CDTF">2024-05-03T14:58:00Z</dcterms:created>
  <dcterms:modified xsi:type="dcterms:W3CDTF">2024-05-03T14:58:00Z</dcterms:modified>
  <cp:version/>
</cp:coreProperties>
</file>